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Default="00EA481D">
      <w:pPr>
        <w:pStyle w:val="Title"/>
      </w:pPr>
      <w:r>
        <w:t>Odoo Server Issue report:</w:t>
      </w:r>
    </w:p>
    <w:p w:rsidR="00771F16" w:rsidRDefault="00EA481D" w:rsidP="00C40EA0">
      <w:pPr>
        <w:pStyle w:val="Heading1"/>
      </w:pPr>
      <w:r>
        <w:t>Issue summary:</w:t>
      </w:r>
    </w:p>
    <w:p w:rsidR="00C40EA0" w:rsidRPr="00C40EA0" w:rsidRDefault="00C40EA0" w:rsidP="00C40EA0"/>
    <w:p w:rsidR="000A0F9B" w:rsidRDefault="00EA481D" w:rsidP="00EA481D">
      <w:r>
        <w:t xml:space="preserve">To get started from beginning the issue was, we couldn’t able to start the odoo server interface on production machine. The issue was reported by the client on Monday (08/14/2017) evening around 5:30 pm IST. So later I got help from Tamil and we both started working on that issue to get resolved ASAP. We have been working on that issue for 14-18hrs totally. </w:t>
      </w:r>
    </w:p>
    <w:p w:rsidR="00EA481D" w:rsidRPr="00C40EA0" w:rsidRDefault="00EA481D" w:rsidP="00C40EA0">
      <w:pPr>
        <w:pStyle w:val="Heading1"/>
      </w:pPr>
      <w:r w:rsidRPr="00C40EA0">
        <w:t>Research</w:t>
      </w:r>
      <w:r w:rsidRPr="00C40EA0">
        <w:t>:</w:t>
      </w:r>
    </w:p>
    <w:p w:rsidR="00C40EA0" w:rsidRPr="00C40EA0" w:rsidRDefault="00C40EA0" w:rsidP="00C40EA0"/>
    <w:p w:rsidR="00EA481D" w:rsidRDefault="00513729" w:rsidP="00513729">
      <w:pPr>
        <w:pStyle w:val="ListParagraph"/>
        <w:numPr>
          <w:ilvl w:val="0"/>
          <w:numId w:val="27"/>
        </w:numPr>
      </w:pPr>
      <w:r>
        <w:t>We have made some code changes and created a column in Odoo DB for Opportunity _Count and Upgraded the CRM. The implementation has gone well and Odoo server was working good.</w:t>
      </w:r>
    </w:p>
    <w:p w:rsidR="00513729" w:rsidRDefault="00513729" w:rsidP="00513729">
      <w:pPr>
        <w:pStyle w:val="ListParagraph"/>
        <w:numPr>
          <w:ilvl w:val="0"/>
          <w:numId w:val="27"/>
        </w:numPr>
      </w:pPr>
      <w:r>
        <w:t xml:space="preserve">Later the Client wants us to remove the Opportunity _ Count, since it doesn’t count the Opportunities in descending properly, very few is not calculated according to the requirement. </w:t>
      </w:r>
    </w:p>
    <w:p w:rsidR="00513729" w:rsidRDefault="00513729" w:rsidP="00513729">
      <w:pPr>
        <w:pStyle w:val="ListParagraph"/>
        <w:numPr>
          <w:ilvl w:val="0"/>
          <w:numId w:val="27"/>
        </w:numPr>
      </w:pPr>
      <w:r>
        <w:t xml:space="preserve">Further we moved along with the client and removed the Opportunity_count and when I tried to hit the upgrade button in CRM the Odoo Server interface throwed an error </w:t>
      </w:r>
    </w:p>
    <w:p w:rsidR="009B6AFE" w:rsidRPr="009B6AFE" w:rsidRDefault="009B6AFE" w:rsidP="009B6AFE">
      <w:pPr>
        <w:pStyle w:val="ListParagraph"/>
        <w:rPr>
          <w:b/>
        </w:rPr>
      </w:pPr>
      <w:r w:rsidRPr="009B6AFE">
        <w:rPr>
          <w:b/>
        </w:rPr>
        <w:t>“Odoo 500 Internal Server Error”</w:t>
      </w:r>
      <w:r>
        <w:rPr>
          <w:b/>
        </w:rPr>
        <w:t>.</w:t>
      </w:r>
    </w:p>
    <w:p w:rsidR="00EA481D" w:rsidRDefault="009B6AFE" w:rsidP="009B6AFE">
      <w:pPr>
        <w:pStyle w:val="ListParagraph"/>
        <w:numPr>
          <w:ilvl w:val="0"/>
          <w:numId w:val="27"/>
        </w:numPr>
      </w:pPr>
      <w:r>
        <w:t xml:space="preserve">So, we took the log files and found that this error doesn’t occurred because of the Opportunity changes from our end. The client has installed a module </w:t>
      </w:r>
      <w:r w:rsidRPr="009B6AFE">
        <w:rPr>
          <w:b/>
        </w:rPr>
        <w:t>“crm. custom. field-10.0.1.3.2”</w:t>
      </w:r>
      <w:r>
        <w:t>.</w:t>
      </w:r>
      <w:r w:rsidR="00FE6CB2">
        <w:t xml:space="preserve"> From the Log </w:t>
      </w:r>
      <w:r w:rsidR="00412C1A">
        <w:t>Files,</w:t>
      </w:r>
      <w:bookmarkStart w:id="0" w:name="_GoBack"/>
      <w:bookmarkEnd w:id="0"/>
      <w:r w:rsidR="00FE6CB2">
        <w:t xml:space="preserve"> it clearly states that </w:t>
      </w:r>
      <w:r w:rsidR="00412C1A">
        <w:t>the client has wrongly installed the module.</w:t>
      </w:r>
    </w:p>
    <w:p w:rsidR="009B6AFE" w:rsidRDefault="009B6AFE" w:rsidP="009B6AFE">
      <w:pPr>
        <w:pStyle w:val="ListParagraph"/>
        <w:numPr>
          <w:ilvl w:val="0"/>
          <w:numId w:val="27"/>
        </w:numPr>
      </w:pPr>
      <w:r>
        <w:t>The reason is</w:t>
      </w:r>
      <w:r w:rsidR="00D1447B">
        <w:t>,</w:t>
      </w:r>
      <w:r>
        <w:t xml:space="preserve"> we worked on the add-on changes </w:t>
      </w:r>
      <w:r w:rsidR="00D1447B">
        <w:t xml:space="preserve">crm. custom. field, which has created the columns in res. partners table and ir_model. This module was not properly installed so that the odoo interface is loaded and have thrown the above error as mentioned. </w:t>
      </w:r>
      <w:r w:rsidR="00412C1A">
        <w:t>So,</w:t>
      </w:r>
      <w:r w:rsidR="00D1447B">
        <w:t xml:space="preserve"> we could not able to uninstall or upgrade the module without the help of interface. </w:t>
      </w:r>
    </w:p>
    <w:p w:rsidR="00C71D59" w:rsidRDefault="00D1447B" w:rsidP="00D1447B">
      <w:pPr>
        <w:pStyle w:val="ListParagraph"/>
        <w:numPr>
          <w:ilvl w:val="0"/>
          <w:numId w:val="27"/>
        </w:numPr>
      </w:pPr>
      <w:r>
        <w:t xml:space="preserve">Finally, we asked the latest backup of DB and the master Password to the client. Client has copied the DB backup file on downloads folder. </w:t>
      </w:r>
    </w:p>
    <w:p w:rsidR="00D1447B" w:rsidRDefault="00C71D59" w:rsidP="00C71D59">
      <w:pPr>
        <w:pStyle w:val="ListParagraph"/>
        <w:rPr>
          <w:rFonts w:ascii="Calibri" w:hAnsi="Calibri" w:cs="Calibri"/>
          <w:color w:val="1F497D"/>
          <w:shd w:val="clear" w:color="auto" w:fill="FFFFFF"/>
        </w:rPr>
      </w:pPr>
      <w:r>
        <w:t xml:space="preserve">File </w:t>
      </w:r>
      <w:r w:rsidR="00D1447B">
        <w:t>name: “</w:t>
      </w:r>
      <w:r w:rsidR="00D1447B">
        <w:rPr>
          <w:rFonts w:ascii="Calibri" w:hAnsi="Calibri" w:cs="Calibri"/>
          <w:color w:val="1F497D"/>
          <w:shd w:val="clear" w:color="auto" w:fill="FFFFFF"/>
        </w:rPr>
        <w:t>XMTERPF_2017-08-12_21-37-28.zip</w:t>
      </w:r>
      <w:r w:rsidR="00D1447B">
        <w:rPr>
          <w:rFonts w:ascii="Calibri" w:hAnsi="Calibri" w:cs="Calibri"/>
          <w:color w:val="1F497D"/>
          <w:shd w:val="clear" w:color="auto" w:fill="FFFFFF"/>
        </w:rPr>
        <w:t xml:space="preserve">”. </w:t>
      </w:r>
    </w:p>
    <w:p w:rsidR="00C71D59" w:rsidRPr="00C71D59" w:rsidRDefault="00C71D59" w:rsidP="00C71D59">
      <w:pPr>
        <w:pStyle w:val="ListParagraph"/>
        <w:rPr>
          <w:rFonts w:ascii="Calibri" w:hAnsi="Calibri" w:cs="Calibri"/>
          <w:color w:val="1F497D"/>
          <w:shd w:val="clear" w:color="auto" w:fill="FFFFFF"/>
        </w:rPr>
      </w:pPr>
      <w:r>
        <w:t>Master Password:</w:t>
      </w:r>
      <w:r>
        <w:rPr>
          <w:rFonts w:ascii="Calibri" w:hAnsi="Calibri" w:cs="Calibri"/>
          <w:color w:val="1F497D"/>
          <w:shd w:val="clear" w:color="auto" w:fill="FFFFFF"/>
        </w:rPr>
        <w:t xml:space="preserve"> “</w:t>
      </w:r>
      <w:r>
        <w:rPr>
          <w:rFonts w:ascii="Calibri" w:hAnsi="Calibri" w:cs="Calibri"/>
          <w:color w:val="1F497D"/>
          <w:shd w:val="clear" w:color="auto" w:fill="FFFFFF"/>
        </w:rPr>
        <w:t>DONTDOSALES175”</w:t>
      </w:r>
      <w:r>
        <w:rPr>
          <w:rFonts w:ascii="Calibri" w:hAnsi="Calibri" w:cs="Calibri"/>
          <w:color w:val="1F497D"/>
          <w:shd w:val="clear" w:color="auto" w:fill="FFFFFF"/>
        </w:rPr>
        <w:t>.</w:t>
      </w:r>
    </w:p>
    <w:p w:rsidR="00D1447B" w:rsidRDefault="00D1447B" w:rsidP="00D1447B">
      <w:pPr>
        <w:pStyle w:val="ListParagraph"/>
        <w:numPr>
          <w:ilvl w:val="0"/>
          <w:numId w:val="27"/>
        </w:numPr>
      </w:pPr>
      <w:r>
        <w:t xml:space="preserve">We then restored the DB and we brought the </w:t>
      </w:r>
      <w:r w:rsidR="00C71D59">
        <w:t xml:space="preserve">Odoo Interface up and running on 08/16/2017. </w:t>
      </w:r>
    </w:p>
    <w:p w:rsidR="00C71D59" w:rsidRDefault="00C71D59" w:rsidP="00C71D59"/>
    <w:p w:rsidR="00C71D59" w:rsidRDefault="00C71D59" w:rsidP="00C40EA0">
      <w:pPr>
        <w:pStyle w:val="Heading1"/>
      </w:pPr>
      <w:r>
        <w:t>Current Open Issue</w:t>
      </w:r>
      <w:r>
        <w:t>:</w:t>
      </w:r>
    </w:p>
    <w:p w:rsidR="00C40EA0" w:rsidRPr="00C40EA0" w:rsidRDefault="00C40EA0" w:rsidP="00C40EA0"/>
    <w:p w:rsidR="00C71D59" w:rsidRDefault="00C71D59" w:rsidP="00C71D59">
      <w:pPr>
        <w:pStyle w:val="ListParagraph"/>
        <w:numPr>
          <w:ilvl w:val="0"/>
          <w:numId w:val="28"/>
        </w:numPr>
      </w:pPr>
      <w:r>
        <w:lastRenderedPageBreak/>
        <w:t xml:space="preserve">We </w:t>
      </w:r>
      <w:r w:rsidR="00860CB3">
        <w:t>are facing</w:t>
      </w:r>
      <w:r>
        <w:t xml:space="preserve"> an issue when we try to Upgrade the CRM Module in Odoo.  Since it is more important we are considering that issue and </w:t>
      </w:r>
      <w:r w:rsidR="00860CB3">
        <w:t>trying to resolve ASAP</w:t>
      </w:r>
      <w:r>
        <w:t xml:space="preserve">. </w:t>
      </w:r>
    </w:p>
    <w:p w:rsidR="00C71D59" w:rsidRDefault="00C71D59" w:rsidP="00C71D59">
      <w:pPr>
        <w:pStyle w:val="ListParagraph"/>
      </w:pPr>
    </w:p>
    <w:sectPr w:rsidR="00C71D59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92F" w:rsidRDefault="00FC292F">
      <w:pPr>
        <w:spacing w:after="0" w:line="240" w:lineRule="auto"/>
      </w:pPr>
      <w:r>
        <w:separator/>
      </w:r>
    </w:p>
  </w:endnote>
  <w:endnote w:type="continuationSeparator" w:id="0">
    <w:p w:rsidR="00FC292F" w:rsidRDefault="00FC2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92F" w:rsidRDefault="00FC292F">
      <w:pPr>
        <w:spacing w:after="0" w:line="240" w:lineRule="auto"/>
      </w:pPr>
      <w:r>
        <w:separator/>
      </w:r>
    </w:p>
  </w:footnote>
  <w:footnote w:type="continuationSeparator" w:id="0">
    <w:p w:rsidR="00FC292F" w:rsidRDefault="00FC2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124489"/>
    <w:multiLevelType w:val="hybridMultilevel"/>
    <w:tmpl w:val="231E9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B1E3B"/>
    <w:multiLevelType w:val="hybridMultilevel"/>
    <w:tmpl w:val="FB42D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1D"/>
    <w:rsid w:val="000A0F9B"/>
    <w:rsid w:val="00123E1E"/>
    <w:rsid w:val="0013591F"/>
    <w:rsid w:val="00216BF8"/>
    <w:rsid w:val="0024640E"/>
    <w:rsid w:val="002C1B16"/>
    <w:rsid w:val="00412C1A"/>
    <w:rsid w:val="00513729"/>
    <w:rsid w:val="00567ACA"/>
    <w:rsid w:val="00771F16"/>
    <w:rsid w:val="0078294C"/>
    <w:rsid w:val="00860CB3"/>
    <w:rsid w:val="008B6008"/>
    <w:rsid w:val="00971DEC"/>
    <w:rsid w:val="009B6AFE"/>
    <w:rsid w:val="00B64B70"/>
    <w:rsid w:val="00B66857"/>
    <w:rsid w:val="00BA3B94"/>
    <w:rsid w:val="00C07BE9"/>
    <w:rsid w:val="00C40EA0"/>
    <w:rsid w:val="00C71D59"/>
    <w:rsid w:val="00D1447B"/>
    <w:rsid w:val="00EA481D"/>
    <w:rsid w:val="00F9577D"/>
    <w:rsid w:val="00FC292F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73B57"/>
  <w15:chartTrackingRefBased/>
  <w15:docId w15:val="{27AA50C5-ED65-4FAC-974C-D255D6C8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A0"/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51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n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5"/>
    <w:rsid w:val="0039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BC77B957C640638BCEAAC41F7CAF39">
    <w:name w:val="3ABC77B957C640638BCEAAC41F7CAF39"/>
  </w:style>
  <w:style w:type="paragraph" w:customStyle="1" w:styleId="8360D8D32A1C412D89B0156EDF1B9A16">
    <w:name w:val="8360D8D32A1C412D89B0156EDF1B9A16"/>
  </w:style>
  <w:style w:type="paragraph" w:customStyle="1" w:styleId="17AC96DFA3A14C24B564E2D53C26B5E2">
    <w:name w:val="17AC96DFA3A14C24B564E2D53C26B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101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Sarathy</dc:creator>
  <cp:keywords/>
  <dc:description/>
  <cp:lastModifiedBy>Ashwin Sarathy</cp:lastModifiedBy>
  <cp:revision>10</cp:revision>
  <dcterms:created xsi:type="dcterms:W3CDTF">2017-08-18T06:01:00Z</dcterms:created>
  <dcterms:modified xsi:type="dcterms:W3CDTF">2017-08-18T07:42:00Z</dcterms:modified>
</cp:coreProperties>
</file>